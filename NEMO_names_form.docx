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B6B" w:rsidRPr="005F1902" w:rsidRDefault="005F1902" w:rsidP="00686D42">
      <w:pPr>
        <w:jc w:val="center"/>
        <w:rPr>
          <w:b/>
          <w:sz w:val="32"/>
          <w:lang w:val="nl-NL"/>
        </w:rPr>
      </w:pPr>
      <w:r w:rsidRPr="005F1902">
        <w:rPr>
          <w:b/>
          <w:sz w:val="32"/>
          <w:lang w:val="nl-NL"/>
        </w:rPr>
        <w:t>Nemo experiment “Hoe goed kan jij liegen en leugens detecteren”</w:t>
      </w:r>
    </w:p>
    <w:p w:rsidR="005F1902" w:rsidRPr="005F1902" w:rsidRDefault="005F190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8318"/>
      </w:tblGrid>
      <w:tr w:rsidR="002D3559" w:rsidRPr="005F1902" w:rsidTr="002D3559">
        <w:tc>
          <w:tcPr>
            <w:tcW w:w="1033" w:type="dxa"/>
          </w:tcPr>
          <w:p w:rsidR="002D3559" w:rsidRPr="005F1902" w:rsidRDefault="002D3559" w:rsidP="006F3C7B">
            <w:pPr>
              <w:spacing w:line="48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Persoon</w:t>
            </w:r>
            <w:proofErr w:type="spellEnd"/>
          </w:p>
        </w:tc>
        <w:tc>
          <w:tcPr>
            <w:tcW w:w="8318" w:type="dxa"/>
          </w:tcPr>
          <w:p w:rsidR="002D3559" w:rsidRPr="005F1902" w:rsidRDefault="002D3559" w:rsidP="006F3C7B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Naam</w:t>
            </w:r>
          </w:p>
        </w:tc>
      </w:tr>
      <w:tr w:rsidR="002D3559" w:rsidRPr="005F1902" w:rsidTr="002D3559">
        <w:tc>
          <w:tcPr>
            <w:tcW w:w="1033" w:type="dxa"/>
          </w:tcPr>
          <w:p w:rsidR="002D3559" w:rsidRPr="006F3C7B" w:rsidRDefault="002D3559" w:rsidP="006F3C7B">
            <w:pPr>
              <w:spacing w:line="480" w:lineRule="auto"/>
              <w:jc w:val="center"/>
              <w:rPr>
                <w:b/>
                <w:sz w:val="24"/>
              </w:rPr>
            </w:pPr>
            <w:r w:rsidRPr="006F3C7B">
              <w:rPr>
                <w:b/>
                <w:sz w:val="24"/>
              </w:rPr>
              <w:t>1.</w:t>
            </w:r>
          </w:p>
        </w:tc>
        <w:tc>
          <w:tcPr>
            <w:tcW w:w="8318" w:type="dxa"/>
          </w:tcPr>
          <w:p w:rsidR="002D3559" w:rsidRPr="002D3559" w:rsidRDefault="002D3559" w:rsidP="005F1902">
            <w:pPr>
              <w:spacing w:line="480" w:lineRule="auto"/>
              <w:rPr>
                <w:sz w:val="32"/>
              </w:rPr>
            </w:pPr>
          </w:p>
        </w:tc>
      </w:tr>
      <w:tr w:rsidR="002D3559" w:rsidRPr="005F1902" w:rsidTr="002D3559">
        <w:tc>
          <w:tcPr>
            <w:tcW w:w="1033" w:type="dxa"/>
          </w:tcPr>
          <w:p w:rsidR="002D3559" w:rsidRPr="006F3C7B" w:rsidRDefault="002D3559" w:rsidP="006F3C7B">
            <w:pPr>
              <w:spacing w:line="480" w:lineRule="auto"/>
              <w:jc w:val="center"/>
              <w:rPr>
                <w:b/>
                <w:sz w:val="24"/>
              </w:rPr>
            </w:pPr>
            <w:r w:rsidRPr="006F3C7B">
              <w:rPr>
                <w:b/>
                <w:sz w:val="24"/>
              </w:rPr>
              <w:t>2.</w:t>
            </w:r>
          </w:p>
        </w:tc>
        <w:tc>
          <w:tcPr>
            <w:tcW w:w="8318" w:type="dxa"/>
          </w:tcPr>
          <w:p w:rsidR="002D3559" w:rsidRPr="002D3559" w:rsidRDefault="002D3559" w:rsidP="005F1902">
            <w:pPr>
              <w:spacing w:line="480" w:lineRule="auto"/>
              <w:rPr>
                <w:sz w:val="32"/>
              </w:rPr>
            </w:pPr>
          </w:p>
        </w:tc>
      </w:tr>
      <w:tr w:rsidR="002D3559" w:rsidRPr="005F1902" w:rsidTr="002D3559">
        <w:tc>
          <w:tcPr>
            <w:tcW w:w="1033" w:type="dxa"/>
          </w:tcPr>
          <w:p w:rsidR="002D3559" w:rsidRPr="006F3C7B" w:rsidRDefault="002D3559" w:rsidP="006F3C7B">
            <w:pPr>
              <w:spacing w:line="480" w:lineRule="auto"/>
              <w:jc w:val="center"/>
              <w:rPr>
                <w:b/>
                <w:sz w:val="24"/>
              </w:rPr>
            </w:pPr>
            <w:r w:rsidRPr="006F3C7B">
              <w:rPr>
                <w:b/>
                <w:sz w:val="24"/>
              </w:rPr>
              <w:t>3.</w:t>
            </w:r>
          </w:p>
        </w:tc>
        <w:tc>
          <w:tcPr>
            <w:tcW w:w="8318" w:type="dxa"/>
          </w:tcPr>
          <w:p w:rsidR="002D3559" w:rsidRPr="002D3559" w:rsidRDefault="002D3559" w:rsidP="005F1902">
            <w:pPr>
              <w:spacing w:line="480" w:lineRule="auto"/>
              <w:rPr>
                <w:sz w:val="32"/>
              </w:rPr>
            </w:pPr>
          </w:p>
        </w:tc>
      </w:tr>
      <w:tr w:rsidR="002D3559" w:rsidRPr="005F1902" w:rsidTr="002D3559">
        <w:tc>
          <w:tcPr>
            <w:tcW w:w="1033" w:type="dxa"/>
          </w:tcPr>
          <w:p w:rsidR="002D3559" w:rsidRPr="006F3C7B" w:rsidRDefault="002D3559" w:rsidP="006F3C7B">
            <w:pPr>
              <w:spacing w:line="480" w:lineRule="auto"/>
              <w:jc w:val="center"/>
              <w:rPr>
                <w:b/>
                <w:sz w:val="24"/>
              </w:rPr>
            </w:pPr>
            <w:r w:rsidRPr="006F3C7B">
              <w:rPr>
                <w:b/>
                <w:sz w:val="24"/>
              </w:rPr>
              <w:t>4.</w:t>
            </w:r>
          </w:p>
        </w:tc>
        <w:tc>
          <w:tcPr>
            <w:tcW w:w="8318" w:type="dxa"/>
          </w:tcPr>
          <w:p w:rsidR="002D3559" w:rsidRPr="002D3559" w:rsidRDefault="002D3559" w:rsidP="005F1902">
            <w:pPr>
              <w:spacing w:line="480" w:lineRule="auto"/>
              <w:rPr>
                <w:sz w:val="32"/>
              </w:rPr>
            </w:pPr>
          </w:p>
        </w:tc>
      </w:tr>
    </w:tbl>
    <w:p w:rsidR="005F1902" w:rsidRPr="005F1902" w:rsidRDefault="005F1902" w:rsidP="004529B2">
      <w:pPr>
        <w:rPr>
          <w:sz w:val="24"/>
        </w:rPr>
      </w:pPr>
      <w:bookmarkStart w:id="0" w:name="_GoBack"/>
      <w:bookmarkEnd w:id="0"/>
    </w:p>
    <w:sectPr w:rsidR="005F1902" w:rsidRPr="005F19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328E"/>
    <w:multiLevelType w:val="hybridMultilevel"/>
    <w:tmpl w:val="ED7E7D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02"/>
    <w:rsid w:val="00002802"/>
    <w:rsid w:val="00014FA2"/>
    <w:rsid w:val="00016BA7"/>
    <w:rsid w:val="00017191"/>
    <w:rsid w:val="0002557E"/>
    <w:rsid w:val="0003157B"/>
    <w:rsid w:val="0004660D"/>
    <w:rsid w:val="00053E0B"/>
    <w:rsid w:val="0006121B"/>
    <w:rsid w:val="00062CB3"/>
    <w:rsid w:val="00062D2E"/>
    <w:rsid w:val="00064C3F"/>
    <w:rsid w:val="00081074"/>
    <w:rsid w:val="00087714"/>
    <w:rsid w:val="00090F44"/>
    <w:rsid w:val="000A1998"/>
    <w:rsid w:val="000A4C5D"/>
    <w:rsid w:val="000B17AE"/>
    <w:rsid w:val="000D4CD2"/>
    <w:rsid w:val="000D4FC5"/>
    <w:rsid w:val="000D7E56"/>
    <w:rsid w:val="000E1845"/>
    <w:rsid w:val="000E5224"/>
    <w:rsid w:val="000E6208"/>
    <w:rsid w:val="000F3612"/>
    <w:rsid w:val="000F48E9"/>
    <w:rsid w:val="000F494D"/>
    <w:rsid w:val="00101778"/>
    <w:rsid w:val="001115D3"/>
    <w:rsid w:val="00113ACF"/>
    <w:rsid w:val="001142B1"/>
    <w:rsid w:val="001177A0"/>
    <w:rsid w:val="00137B9A"/>
    <w:rsid w:val="001413AB"/>
    <w:rsid w:val="00162947"/>
    <w:rsid w:val="00171F46"/>
    <w:rsid w:val="0017443A"/>
    <w:rsid w:val="00175E06"/>
    <w:rsid w:val="00190831"/>
    <w:rsid w:val="00191807"/>
    <w:rsid w:val="001A1B84"/>
    <w:rsid w:val="001A228B"/>
    <w:rsid w:val="001B245F"/>
    <w:rsid w:val="001C2312"/>
    <w:rsid w:val="001E43F2"/>
    <w:rsid w:val="001F57A6"/>
    <w:rsid w:val="001F68C9"/>
    <w:rsid w:val="0021419E"/>
    <w:rsid w:val="002239A4"/>
    <w:rsid w:val="002241C0"/>
    <w:rsid w:val="002406CA"/>
    <w:rsid w:val="00246D0E"/>
    <w:rsid w:val="0025173D"/>
    <w:rsid w:val="00255CCA"/>
    <w:rsid w:val="00261FD2"/>
    <w:rsid w:val="00271774"/>
    <w:rsid w:val="0027397A"/>
    <w:rsid w:val="0028058F"/>
    <w:rsid w:val="00287D25"/>
    <w:rsid w:val="00290679"/>
    <w:rsid w:val="002909AE"/>
    <w:rsid w:val="00291CAB"/>
    <w:rsid w:val="0029415F"/>
    <w:rsid w:val="002A090B"/>
    <w:rsid w:val="002B05F9"/>
    <w:rsid w:val="002B0CFD"/>
    <w:rsid w:val="002C28ED"/>
    <w:rsid w:val="002C7EEC"/>
    <w:rsid w:val="002D0BDC"/>
    <w:rsid w:val="002D1150"/>
    <w:rsid w:val="002D3559"/>
    <w:rsid w:val="002D5EFD"/>
    <w:rsid w:val="002E38E3"/>
    <w:rsid w:val="002E4FA2"/>
    <w:rsid w:val="002E7F8F"/>
    <w:rsid w:val="002F525D"/>
    <w:rsid w:val="00302B13"/>
    <w:rsid w:val="00302C84"/>
    <w:rsid w:val="003055DC"/>
    <w:rsid w:val="00306193"/>
    <w:rsid w:val="00307BF1"/>
    <w:rsid w:val="00315B2F"/>
    <w:rsid w:val="00315F8F"/>
    <w:rsid w:val="003215DA"/>
    <w:rsid w:val="003234AE"/>
    <w:rsid w:val="003462EB"/>
    <w:rsid w:val="00366362"/>
    <w:rsid w:val="00381DDA"/>
    <w:rsid w:val="0039310F"/>
    <w:rsid w:val="003A2235"/>
    <w:rsid w:val="003A4058"/>
    <w:rsid w:val="003A5910"/>
    <w:rsid w:val="003A6893"/>
    <w:rsid w:val="003B0DD8"/>
    <w:rsid w:val="003C48CA"/>
    <w:rsid w:val="003D6D2B"/>
    <w:rsid w:val="003E490A"/>
    <w:rsid w:val="003E5E5C"/>
    <w:rsid w:val="003E7CFA"/>
    <w:rsid w:val="003F1728"/>
    <w:rsid w:val="003F2116"/>
    <w:rsid w:val="003F2CC0"/>
    <w:rsid w:val="003F4A45"/>
    <w:rsid w:val="0040112C"/>
    <w:rsid w:val="00404E43"/>
    <w:rsid w:val="00411799"/>
    <w:rsid w:val="00413FCE"/>
    <w:rsid w:val="00414E15"/>
    <w:rsid w:val="004154CA"/>
    <w:rsid w:val="00415B1E"/>
    <w:rsid w:val="0042203D"/>
    <w:rsid w:val="00431604"/>
    <w:rsid w:val="004412FC"/>
    <w:rsid w:val="00444B3A"/>
    <w:rsid w:val="00445164"/>
    <w:rsid w:val="00445DE0"/>
    <w:rsid w:val="004529B2"/>
    <w:rsid w:val="0045618E"/>
    <w:rsid w:val="00463470"/>
    <w:rsid w:val="00473718"/>
    <w:rsid w:val="00485BFF"/>
    <w:rsid w:val="004873A3"/>
    <w:rsid w:val="00491D97"/>
    <w:rsid w:val="00493ACE"/>
    <w:rsid w:val="004A1A1C"/>
    <w:rsid w:val="004A3438"/>
    <w:rsid w:val="004A7F13"/>
    <w:rsid w:val="004B5202"/>
    <w:rsid w:val="004C0B08"/>
    <w:rsid w:val="004C31A7"/>
    <w:rsid w:val="004C54C9"/>
    <w:rsid w:val="004C5608"/>
    <w:rsid w:val="004C6189"/>
    <w:rsid w:val="004D1229"/>
    <w:rsid w:val="004E2817"/>
    <w:rsid w:val="004F0E9A"/>
    <w:rsid w:val="004F43CE"/>
    <w:rsid w:val="005016E5"/>
    <w:rsid w:val="00503463"/>
    <w:rsid w:val="00503A3E"/>
    <w:rsid w:val="00504064"/>
    <w:rsid w:val="005056F1"/>
    <w:rsid w:val="00517E0F"/>
    <w:rsid w:val="00520370"/>
    <w:rsid w:val="0052173D"/>
    <w:rsid w:val="00522A31"/>
    <w:rsid w:val="005304BD"/>
    <w:rsid w:val="00532648"/>
    <w:rsid w:val="005402A2"/>
    <w:rsid w:val="00542302"/>
    <w:rsid w:val="0054334C"/>
    <w:rsid w:val="0054391A"/>
    <w:rsid w:val="00544428"/>
    <w:rsid w:val="00553070"/>
    <w:rsid w:val="005536CA"/>
    <w:rsid w:val="00565CD8"/>
    <w:rsid w:val="00571C75"/>
    <w:rsid w:val="00575AA3"/>
    <w:rsid w:val="0058456B"/>
    <w:rsid w:val="00591D7D"/>
    <w:rsid w:val="005928AA"/>
    <w:rsid w:val="00595708"/>
    <w:rsid w:val="00595B33"/>
    <w:rsid w:val="005A01DF"/>
    <w:rsid w:val="005A0D1C"/>
    <w:rsid w:val="005A4E2A"/>
    <w:rsid w:val="005A59C9"/>
    <w:rsid w:val="005B66C1"/>
    <w:rsid w:val="005B7D72"/>
    <w:rsid w:val="005C1E95"/>
    <w:rsid w:val="005C7C91"/>
    <w:rsid w:val="005D00DC"/>
    <w:rsid w:val="005D645B"/>
    <w:rsid w:val="005E34CA"/>
    <w:rsid w:val="005F0A3A"/>
    <w:rsid w:val="005F1902"/>
    <w:rsid w:val="005F23AA"/>
    <w:rsid w:val="005F73D3"/>
    <w:rsid w:val="0060358A"/>
    <w:rsid w:val="0060541D"/>
    <w:rsid w:val="00607B70"/>
    <w:rsid w:val="00612E2D"/>
    <w:rsid w:val="006162B1"/>
    <w:rsid w:val="00616DF0"/>
    <w:rsid w:val="00632E85"/>
    <w:rsid w:val="0064206D"/>
    <w:rsid w:val="006502EC"/>
    <w:rsid w:val="00653D61"/>
    <w:rsid w:val="00660DB5"/>
    <w:rsid w:val="00671C35"/>
    <w:rsid w:val="00673645"/>
    <w:rsid w:val="00676197"/>
    <w:rsid w:val="00677270"/>
    <w:rsid w:val="0068545A"/>
    <w:rsid w:val="00686D42"/>
    <w:rsid w:val="006B187D"/>
    <w:rsid w:val="006B6B2A"/>
    <w:rsid w:val="006C143E"/>
    <w:rsid w:val="006C5376"/>
    <w:rsid w:val="006C62A3"/>
    <w:rsid w:val="006C6C95"/>
    <w:rsid w:val="006D5D9F"/>
    <w:rsid w:val="006F3C7B"/>
    <w:rsid w:val="006F6F71"/>
    <w:rsid w:val="006F78E2"/>
    <w:rsid w:val="0070098A"/>
    <w:rsid w:val="00704B9F"/>
    <w:rsid w:val="007071F2"/>
    <w:rsid w:val="0071081F"/>
    <w:rsid w:val="00711BB1"/>
    <w:rsid w:val="00716A98"/>
    <w:rsid w:val="00717017"/>
    <w:rsid w:val="0072610A"/>
    <w:rsid w:val="00733C99"/>
    <w:rsid w:val="007343F9"/>
    <w:rsid w:val="00734637"/>
    <w:rsid w:val="00742B95"/>
    <w:rsid w:val="00753456"/>
    <w:rsid w:val="00757567"/>
    <w:rsid w:val="00761826"/>
    <w:rsid w:val="0076487A"/>
    <w:rsid w:val="00770354"/>
    <w:rsid w:val="00770803"/>
    <w:rsid w:val="00774F49"/>
    <w:rsid w:val="00775385"/>
    <w:rsid w:val="00777CE4"/>
    <w:rsid w:val="00785698"/>
    <w:rsid w:val="00792D9B"/>
    <w:rsid w:val="007A2A84"/>
    <w:rsid w:val="007A6722"/>
    <w:rsid w:val="007B65F5"/>
    <w:rsid w:val="007C0CE9"/>
    <w:rsid w:val="007D66FC"/>
    <w:rsid w:val="007E3757"/>
    <w:rsid w:val="007E5B7F"/>
    <w:rsid w:val="007E695F"/>
    <w:rsid w:val="007E6F74"/>
    <w:rsid w:val="007F6BB5"/>
    <w:rsid w:val="00802ED0"/>
    <w:rsid w:val="00803FD7"/>
    <w:rsid w:val="00807CF0"/>
    <w:rsid w:val="00810820"/>
    <w:rsid w:val="008128EB"/>
    <w:rsid w:val="00814112"/>
    <w:rsid w:val="0083144A"/>
    <w:rsid w:val="0085576B"/>
    <w:rsid w:val="008662D4"/>
    <w:rsid w:val="00867C41"/>
    <w:rsid w:val="0088568C"/>
    <w:rsid w:val="008B5851"/>
    <w:rsid w:val="008D02DF"/>
    <w:rsid w:val="008E31BC"/>
    <w:rsid w:val="008E59BF"/>
    <w:rsid w:val="008E5A16"/>
    <w:rsid w:val="008E7E26"/>
    <w:rsid w:val="008F2385"/>
    <w:rsid w:val="008F69A0"/>
    <w:rsid w:val="009040D5"/>
    <w:rsid w:val="00907F57"/>
    <w:rsid w:val="00913FD4"/>
    <w:rsid w:val="00915968"/>
    <w:rsid w:val="009168C3"/>
    <w:rsid w:val="009178B5"/>
    <w:rsid w:val="0092584B"/>
    <w:rsid w:val="009323F5"/>
    <w:rsid w:val="00932C25"/>
    <w:rsid w:val="00935E11"/>
    <w:rsid w:val="00942815"/>
    <w:rsid w:val="00944064"/>
    <w:rsid w:val="009476CD"/>
    <w:rsid w:val="00962483"/>
    <w:rsid w:val="00966C7D"/>
    <w:rsid w:val="00980845"/>
    <w:rsid w:val="00980F04"/>
    <w:rsid w:val="0098506F"/>
    <w:rsid w:val="009954DE"/>
    <w:rsid w:val="00995B00"/>
    <w:rsid w:val="00995D2E"/>
    <w:rsid w:val="00996FC9"/>
    <w:rsid w:val="009A0197"/>
    <w:rsid w:val="009C2542"/>
    <w:rsid w:val="009D0DFB"/>
    <w:rsid w:val="009F0446"/>
    <w:rsid w:val="009F09E6"/>
    <w:rsid w:val="009F20EC"/>
    <w:rsid w:val="009F6DD1"/>
    <w:rsid w:val="00A0161A"/>
    <w:rsid w:val="00A07169"/>
    <w:rsid w:val="00A11D9C"/>
    <w:rsid w:val="00A21321"/>
    <w:rsid w:val="00A312AC"/>
    <w:rsid w:val="00A33954"/>
    <w:rsid w:val="00A34735"/>
    <w:rsid w:val="00A3485C"/>
    <w:rsid w:val="00A37DAB"/>
    <w:rsid w:val="00A45E4E"/>
    <w:rsid w:val="00A53246"/>
    <w:rsid w:val="00A55B21"/>
    <w:rsid w:val="00A655AB"/>
    <w:rsid w:val="00A721FE"/>
    <w:rsid w:val="00A74E04"/>
    <w:rsid w:val="00A82B12"/>
    <w:rsid w:val="00A94AAA"/>
    <w:rsid w:val="00A97872"/>
    <w:rsid w:val="00AA192B"/>
    <w:rsid w:val="00AA26FA"/>
    <w:rsid w:val="00AA4974"/>
    <w:rsid w:val="00AA63F9"/>
    <w:rsid w:val="00AB207A"/>
    <w:rsid w:val="00AB7A3F"/>
    <w:rsid w:val="00AC0F76"/>
    <w:rsid w:val="00AC1FC3"/>
    <w:rsid w:val="00AC6917"/>
    <w:rsid w:val="00AC7BCE"/>
    <w:rsid w:val="00AD2B38"/>
    <w:rsid w:val="00AD4BFC"/>
    <w:rsid w:val="00AD6728"/>
    <w:rsid w:val="00AE498F"/>
    <w:rsid w:val="00AE59AE"/>
    <w:rsid w:val="00B00520"/>
    <w:rsid w:val="00B01C66"/>
    <w:rsid w:val="00B102AD"/>
    <w:rsid w:val="00B13BB7"/>
    <w:rsid w:val="00B23BCC"/>
    <w:rsid w:val="00B25F0F"/>
    <w:rsid w:val="00B27FDC"/>
    <w:rsid w:val="00B31092"/>
    <w:rsid w:val="00B315B7"/>
    <w:rsid w:val="00B34645"/>
    <w:rsid w:val="00B42830"/>
    <w:rsid w:val="00B4359D"/>
    <w:rsid w:val="00B4705A"/>
    <w:rsid w:val="00B63985"/>
    <w:rsid w:val="00B778ED"/>
    <w:rsid w:val="00B85610"/>
    <w:rsid w:val="00B873B6"/>
    <w:rsid w:val="00B90860"/>
    <w:rsid w:val="00B924CC"/>
    <w:rsid w:val="00B968BC"/>
    <w:rsid w:val="00B97F97"/>
    <w:rsid w:val="00BA2778"/>
    <w:rsid w:val="00BB614A"/>
    <w:rsid w:val="00BC1F3C"/>
    <w:rsid w:val="00BC2776"/>
    <w:rsid w:val="00BC7E3D"/>
    <w:rsid w:val="00BC7E89"/>
    <w:rsid w:val="00BE0789"/>
    <w:rsid w:val="00BE3524"/>
    <w:rsid w:val="00BE6271"/>
    <w:rsid w:val="00BF379C"/>
    <w:rsid w:val="00BF52E9"/>
    <w:rsid w:val="00C02A0A"/>
    <w:rsid w:val="00C10B4D"/>
    <w:rsid w:val="00C12DF9"/>
    <w:rsid w:val="00C15B6B"/>
    <w:rsid w:val="00C26E9B"/>
    <w:rsid w:val="00C50642"/>
    <w:rsid w:val="00C5392A"/>
    <w:rsid w:val="00C55551"/>
    <w:rsid w:val="00C618A6"/>
    <w:rsid w:val="00C667F8"/>
    <w:rsid w:val="00C7190F"/>
    <w:rsid w:val="00C762CA"/>
    <w:rsid w:val="00C83517"/>
    <w:rsid w:val="00C974B4"/>
    <w:rsid w:val="00CA7C77"/>
    <w:rsid w:val="00CB7BC5"/>
    <w:rsid w:val="00CD718F"/>
    <w:rsid w:val="00CE04F7"/>
    <w:rsid w:val="00CE1E95"/>
    <w:rsid w:val="00CE32C2"/>
    <w:rsid w:val="00CE3BC4"/>
    <w:rsid w:val="00CF0597"/>
    <w:rsid w:val="00CF606B"/>
    <w:rsid w:val="00D05793"/>
    <w:rsid w:val="00D07A4B"/>
    <w:rsid w:val="00D12495"/>
    <w:rsid w:val="00D162A6"/>
    <w:rsid w:val="00D25BE7"/>
    <w:rsid w:val="00D334AC"/>
    <w:rsid w:val="00D42961"/>
    <w:rsid w:val="00D4569F"/>
    <w:rsid w:val="00D5564F"/>
    <w:rsid w:val="00D61B1A"/>
    <w:rsid w:val="00D61DB6"/>
    <w:rsid w:val="00D65BC7"/>
    <w:rsid w:val="00D742DE"/>
    <w:rsid w:val="00D82915"/>
    <w:rsid w:val="00D840BB"/>
    <w:rsid w:val="00D90D48"/>
    <w:rsid w:val="00D945A9"/>
    <w:rsid w:val="00D947C1"/>
    <w:rsid w:val="00D952E9"/>
    <w:rsid w:val="00DA0B47"/>
    <w:rsid w:val="00DA75A7"/>
    <w:rsid w:val="00DB0C99"/>
    <w:rsid w:val="00DB271B"/>
    <w:rsid w:val="00DC10B3"/>
    <w:rsid w:val="00DD3E20"/>
    <w:rsid w:val="00DD55CD"/>
    <w:rsid w:val="00DD71D0"/>
    <w:rsid w:val="00DE6801"/>
    <w:rsid w:val="00DE74FD"/>
    <w:rsid w:val="00DE7800"/>
    <w:rsid w:val="00E02D8E"/>
    <w:rsid w:val="00E12D72"/>
    <w:rsid w:val="00E16BC3"/>
    <w:rsid w:val="00E22618"/>
    <w:rsid w:val="00E22720"/>
    <w:rsid w:val="00E259DC"/>
    <w:rsid w:val="00E438D7"/>
    <w:rsid w:val="00E45465"/>
    <w:rsid w:val="00E47681"/>
    <w:rsid w:val="00E63542"/>
    <w:rsid w:val="00E6457C"/>
    <w:rsid w:val="00E65C18"/>
    <w:rsid w:val="00E715A4"/>
    <w:rsid w:val="00E71903"/>
    <w:rsid w:val="00E77AD5"/>
    <w:rsid w:val="00E86F6A"/>
    <w:rsid w:val="00E94145"/>
    <w:rsid w:val="00EA0FB2"/>
    <w:rsid w:val="00EB14D4"/>
    <w:rsid w:val="00EB21CD"/>
    <w:rsid w:val="00EB544D"/>
    <w:rsid w:val="00EB5E00"/>
    <w:rsid w:val="00EB7800"/>
    <w:rsid w:val="00ED32AB"/>
    <w:rsid w:val="00ED51F7"/>
    <w:rsid w:val="00EF0031"/>
    <w:rsid w:val="00EF3F2E"/>
    <w:rsid w:val="00EF55CA"/>
    <w:rsid w:val="00EF6073"/>
    <w:rsid w:val="00F02C17"/>
    <w:rsid w:val="00F11665"/>
    <w:rsid w:val="00F12B78"/>
    <w:rsid w:val="00F14826"/>
    <w:rsid w:val="00F17852"/>
    <w:rsid w:val="00F200DE"/>
    <w:rsid w:val="00F37F7B"/>
    <w:rsid w:val="00F4178F"/>
    <w:rsid w:val="00F47C76"/>
    <w:rsid w:val="00F505F4"/>
    <w:rsid w:val="00F511CF"/>
    <w:rsid w:val="00F51BE5"/>
    <w:rsid w:val="00F52803"/>
    <w:rsid w:val="00F5328C"/>
    <w:rsid w:val="00F53936"/>
    <w:rsid w:val="00F72D34"/>
    <w:rsid w:val="00F74424"/>
    <w:rsid w:val="00F77B63"/>
    <w:rsid w:val="00F925CD"/>
    <w:rsid w:val="00FA010C"/>
    <w:rsid w:val="00FA06C7"/>
    <w:rsid w:val="00FA217F"/>
    <w:rsid w:val="00FA30E3"/>
    <w:rsid w:val="00FB0BFB"/>
    <w:rsid w:val="00FC0E8C"/>
    <w:rsid w:val="00FC1558"/>
    <w:rsid w:val="00FC5A4F"/>
    <w:rsid w:val="00FD4A66"/>
    <w:rsid w:val="00FE0A9F"/>
    <w:rsid w:val="00FE1361"/>
    <w:rsid w:val="00FE3002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C538"/>
  <w15:chartTrackingRefBased/>
  <w15:docId w15:val="{74579F68-F292-496F-AA9E-B3A73A15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FEE86011.dotm</Template>
  <TotalTime>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R.W. (Ronald)</dc:creator>
  <cp:keywords/>
  <dc:description/>
  <cp:lastModifiedBy>Poppe, R.W. (Ronald)</cp:lastModifiedBy>
  <cp:revision>4</cp:revision>
  <cp:lastPrinted>2019-04-17T15:42:00Z</cp:lastPrinted>
  <dcterms:created xsi:type="dcterms:W3CDTF">2019-04-17T15:41:00Z</dcterms:created>
  <dcterms:modified xsi:type="dcterms:W3CDTF">2019-04-17T16:18:00Z</dcterms:modified>
</cp:coreProperties>
</file>